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4C160C" w:rsidR="00D4042C" w:rsidRDefault="00D4042C" w14:paraId="672A6659" wp14:textId="77777777">
      <w:pPr>
        <w:keepLines/>
        <w:suppressAutoHyphens/>
        <w:spacing w:line="120" w:lineRule="auto"/>
        <w:jc w:val="both"/>
        <w:rPr>
          <w:rFonts w:ascii="Verdana" w:hAnsi="Verdana" w:cs="Arial"/>
          <w:sz w:val="20"/>
        </w:rPr>
      </w:pPr>
    </w:p>
    <w:tbl>
      <w:tblPr>
        <w:tblW w:w="10631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315"/>
        <w:gridCol w:w="2198"/>
        <w:gridCol w:w="3118"/>
      </w:tblGrid>
      <w:tr xmlns:wp14="http://schemas.microsoft.com/office/word/2010/wordml" w:rsidRPr="004C160C" w:rsidR="00353F3C" w:rsidTr="4C677272" w14:paraId="446142F0" wp14:textId="77777777">
        <w:tblPrEx>
          <w:tblCellMar>
            <w:top w:w="0" w:type="dxa"/>
            <w:bottom w:w="0" w:type="dxa"/>
          </w:tblCellMar>
        </w:tblPrEx>
        <w:trPr>
          <w:trHeight w:val="2970"/>
        </w:trPr>
        <w:tc>
          <w:tcPr>
            <w:tcW w:w="106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53F3C" w:rsidP="00353F3C" w:rsidRDefault="00353F3C" w14:paraId="0A37501D" wp14:textId="77777777">
            <w:pPr>
              <w:pStyle w:val="i16tabelatextocentralizado"/>
              <w:spacing w:before="0" w:beforeAutospacing="0" w:after="0" w:afterAutospacing="0"/>
              <w:ind w:left="60" w:right="60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  <w:p w:rsidR="00353F3C" w:rsidP="00353F3C" w:rsidRDefault="00353F3C" w14:paraId="5DAB6C7B" wp14:textId="77777777">
            <w:pPr>
              <w:pStyle w:val="i16tabelatextocentralizado"/>
              <w:spacing w:before="0" w:beforeAutospacing="0" w:after="0" w:afterAutospacing="0"/>
              <w:ind w:left="60" w:right="60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  <w:p w:rsidR="00353F3C" w:rsidP="00353F3C" w:rsidRDefault="0097766D" w14:paraId="02EB378F" wp14:textId="77777777">
            <w:pPr>
              <w:pStyle w:val="i16tabelatextocentralizado"/>
              <w:spacing w:before="0" w:beforeAutospacing="0" w:after="0" w:afterAutospacing="0"/>
              <w:ind w:left="60" w:right="60"/>
              <w:jc w:val="center"/>
              <w:rPr>
                <w:rFonts w:ascii="Verdana" w:hAnsi="Verdana" w:cs="Calibri"/>
                <w:noProof/>
                <w:color w:val="000000"/>
                <w:sz w:val="20"/>
                <w:szCs w:val="20"/>
              </w:rPr>
            </w:pPr>
            <w:r w:rsidRPr="00353F3C">
              <w:rPr>
                <w:rFonts w:ascii="Verdana" w:hAnsi="Verdana" w:cs="Calibri"/>
                <w:noProof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719FC798" wp14:editId="7777777">
                  <wp:extent cx="809625" cy="847725"/>
                  <wp:effectExtent l="0" t="0" r="0" b="0"/>
                  <wp:docPr id="1" name="Imagem 2" descr="C:\Users\239877x\Desktop\DITIC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C:\Users\239877x\Desktop\DITIC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F3C" w:rsidP="00353F3C" w:rsidRDefault="00353F3C" w14:paraId="6A05A809" wp14:textId="77777777">
            <w:pPr>
              <w:pStyle w:val="i16tabelatextocentralizado"/>
              <w:spacing w:before="0" w:beforeAutospacing="0" w:after="0" w:afterAutospacing="0"/>
              <w:ind w:left="60" w:right="60"/>
              <w:jc w:val="center"/>
              <w:rPr>
                <w:rFonts w:ascii="Verdana" w:hAnsi="Verdana" w:cs="Calibri"/>
                <w:noProof/>
                <w:color w:val="000000"/>
                <w:sz w:val="20"/>
                <w:szCs w:val="20"/>
              </w:rPr>
            </w:pPr>
          </w:p>
          <w:p w:rsidR="00353F3C" w:rsidP="00353F3C" w:rsidRDefault="00353F3C" w14:paraId="5A39BBE3" wp14:textId="77777777">
            <w:pPr>
              <w:pStyle w:val="i16tabelatextocentralizado"/>
              <w:spacing w:before="0" w:beforeAutospacing="0" w:after="0" w:afterAutospacing="0"/>
              <w:ind w:left="60" w:right="60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  <w:p w:rsidRPr="004C160C" w:rsidR="00353F3C" w:rsidP="00DF4621" w:rsidRDefault="00353F3C" w14:paraId="7649F9B9" wp14:textId="77777777">
            <w:pPr>
              <w:pStyle w:val="i16tabelatextocentralizado"/>
              <w:spacing w:before="0" w:beforeAutospacing="0" w:after="0" w:afterAutospacing="0"/>
              <w:ind w:left="60" w:right="60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4C160C">
              <w:rPr>
                <w:rFonts w:ascii="Verdana" w:hAnsi="Verdana" w:cs="Calibri"/>
                <w:color w:val="000000"/>
                <w:sz w:val="20"/>
                <w:szCs w:val="20"/>
              </w:rPr>
              <w:t>Secretaria de Estado de Educação do Distrito Federal</w:t>
            </w:r>
          </w:p>
          <w:p w:rsidRPr="004C160C" w:rsidR="00353F3C" w:rsidP="00DF4621" w:rsidRDefault="00353F3C" w14:paraId="1D7FBD38" wp14:textId="77777777">
            <w:pPr>
              <w:pStyle w:val="i16tabelatextocentralizado"/>
              <w:spacing w:before="0" w:beforeAutospacing="0" w:after="0" w:afterAutospacing="0"/>
              <w:ind w:left="60" w:right="60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4C160C">
              <w:rPr>
                <w:rFonts w:ascii="Verdana" w:hAnsi="Verdana" w:cs="Calibri"/>
                <w:color w:val="000000"/>
                <w:sz w:val="20"/>
                <w:szCs w:val="20"/>
              </w:rPr>
              <w:t>Subsecretaria de Operações em Tecnologia da Informação e Comunicação</w:t>
            </w:r>
          </w:p>
          <w:p w:rsidR="00353F3C" w:rsidP="00DF4621" w:rsidRDefault="00353F3C" w14:paraId="3A7502FF" wp14:textId="77777777">
            <w:pPr>
              <w:pStyle w:val="i16tabelatextocentralizado"/>
              <w:spacing w:before="0" w:beforeAutospacing="0" w:after="0" w:afterAutospacing="0"/>
              <w:ind w:left="60" w:right="60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4C160C">
              <w:rPr>
                <w:rFonts w:ascii="Verdana" w:hAnsi="Verdana" w:cs="Calibri"/>
                <w:color w:val="000000"/>
                <w:sz w:val="20"/>
                <w:szCs w:val="20"/>
              </w:rPr>
              <w:t>Diretoria de Operações, Serviços e Ativos de Tecnologia da Informação e Comunicação</w:t>
            </w:r>
          </w:p>
          <w:p w:rsidR="00353F3C" w:rsidP="00353F3C" w:rsidRDefault="00353F3C" w14:paraId="41C8F396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xmlns:wp14="http://schemas.microsoft.com/office/word/2010/wordml" w:rsidRPr="004C160C" w:rsidR="00353F3C" w:rsidTr="4C677272" w14:paraId="75B0D823" wp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06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53F3C" w:rsidP="00353F3C" w:rsidRDefault="00353F3C" w14:paraId="72A3D3EC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  <w:p w:rsidR="00353F3C" w:rsidP="00353F3C" w:rsidRDefault="00353F3C" w14:paraId="0D0B940D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  <w:p w:rsidR="00353F3C" w:rsidP="00353F3C" w:rsidRDefault="00353F3C" w14:paraId="5DAD2F06" wp14:textId="77777777">
            <w:pPr>
              <w:jc w:val="center"/>
              <w:rPr>
                <w:rFonts w:ascii="Verdana" w:hAnsi="Verdana" w:cs="Arial"/>
                <w:sz w:val="20"/>
              </w:rPr>
            </w:pPr>
            <w:r w:rsidRPr="004C160C">
              <w:rPr>
                <w:rFonts w:ascii="Verdana" w:hAnsi="Verdana" w:cs="Arial"/>
                <w:sz w:val="20"/>
              </w:rPr>
              <w:t>TERMO DE AUTORIZAÇÃO DE SAÍDA DE EQUIPA</w:t>
            </w:r>
            <w:r w:rsidR="00DF4621">
              <w:rPr>
                <w:rFonts w:ascii="Verdana" w:hAnsi="Verdana" w:cs="Arial"/>
                <w:sz w:val="20"/>
              </w:rPr>
              <w:t>MENTO</w:t>
            </w:r>
          </w:p>
          <w:p w:rsidR="00353F3C" w:rsidP="00353F3C" w:rsidRDefault="00353F3C" w14:paraId="0E27B00A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xmlns:wp14="http://schemas.microsoft.com/office/word/2010/wordml" w:rsidRPr="004C160C" w:rsidR="00D4042C" w:rsidTr="4C677272" w14:paraId="7CA42DD1" wp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7513" w:type="dxa"/>
            <w:gridSpan w:val="2"/>
            <w:tcBorders>
              <w:top w:val="single" w:color="auto" w:sz="4" w:space="0"/>
              <w:right w:val="nil"/>
            </w:tcBorders>
            <w:tcMar/>
          </w:tcPr>
          <w:p w:rsidRPr="004C160C" w:rsidR="004C160C" w:rsidRDefault="004C160C" w14:paraId="60061E4C" wp14:textId="77777777">
            <w:pPr>
              <w:rPr>
                <w:rFonts w:ascii="Verdana" w:hAnsi="Verdana" w:cs="Arial"/>
                <w:sz w:val="20"/>
              </w:rPr>
            </w:pPr>
          </w:p>
          <w:p w:rsidRPr="004C160C" w:rsidR="00D4042C" w:rsidP="4C677272" w:rsidRDefault="00D4042C" w14:paraId="2C061B33" wp14:textId="7DBFF2C3">
            <w:pPr>
              <w:rPr>
                <w:rFonts w:ascii="Verdana" w:hAnsi="Verdana" w:cs="Arial"/>
                <w:sz w:val="20"/>
                <w:szCs w:val="20"/>
              </w:rPr>
            </w:pPr>
            <w:r w:rsidRPr="4C677272" w:rsidR="00D4042C">
              <w:rPr>
                <w:rFonts w:ascii="Verdana" w:hAnsi="Verdana" w:cs="Arial"/>
                <w:sz w:val="20"/>
                <w:szCs w:val="20"/>
              </w:rPr>
              <w:t xml:space="preserve">Nome do </w:t>
            </w:r>
            <w:r w:rsidRPr="4C677272" w:rsidR="00DF4621">
              <w:rPr>
                <w:rFonts w:ascii="Verdana" w:hAnsi="Verdana" w:cs="Arial"/>
                <w:sz w:val="20"/>
                <w:szCs w:val="20"/>
              </w:rPr>
              <w:t>s</w:t>
            </w:r>
            <w:r w:rsidRPr="4C677272" w:rsidR="00D4042C">
              <w:rPr>
                <w:rFonts w:ascii="Verdana" w:hAnsi="Verdana" w:cs="Arial"/>
                <w:sz w:val="20"/>
                <w:szCs w:val="20"/>
              </w:rPr>
              <w:t xml:space="preserve">ervidor </w:t>
            </w:r>
            <w:r w:rsidRPr="4C677272" w:rsidR="00DF4621">
              <w:rPr>
                <w:rFonts w:ascii="Verdana" w:hAnsi="Verdana" w:cs="Arial"/>
                <w:sz w:val="20"/>
                <w:szCs w:val="20"/>
              </w:rPr>
              <w:t>r</w:t>
            </w:r>
            <w:r w:rsidRPr="4C677272" w:rsidR="00A5273B">
              <w:rPr>
                <w:rFonts w:ascii="Verdana" w:hAnsi="Verdana" w:cs="Arial"/>
                <w:sz w:val="20"/>
                <w:szCs w:val="20"/>
              </w:rPr>
              <w:t>esponsável</w:t>
            </w:r>
            <w:r w:rsidRPr="4C677272" w:rsidR="004C160C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4C677272" w:rsidR="3FEEC9A1">
              <w:rPr>
                <w:rFonts w:ascii="Verdana" w:hAnsi="Verdana" w:cs="Arial"/>
                <w:sz w:val="20"/>
                <w:szCs w:val="20"/>
              </w:rPr>
              <w:t>PAULO PEREIRA DUTRA</w:t>
            </w:r>
          </w:p>
          <w:p w:rsidRPr="004C160C" w:rsidR="00D4042C" w:rsidP="00EB3F20" w:rsidRDefault="00D4042C" w14:paraId="44EAFD9C" wp14:textId="77777777">
            <w:pPr>
              <w:rPr>
                <w:rFonts w:ascii="Verdana" w:hAnsi="Verdana" w:cs="Arial"/>
                <w:b/>
                <w:sz w:val="20"/>
              </w:rPr>
            </w:pPr>
          </w:p>
        </w:tc>
        <w:tc>
          <w:tcPr>
            <w:tcW w:w="311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  <w:tcMar/>
          </w:tcPr>
          <w:p w:rsidRPr="004C160C" w:rsidR="004C160C" w:rsidP="00CD6239" w:rsidRDefault="004C160C" w14:paraId="4B94D5A5" wp14:textId="77777777">
            <w:pPr>
              <w:rPr>
                <w:rFonts w:ascii="Verdana" w:hAnsi="Verdana" w:cs="Arial"/>
                <w:sz w:val="20"/>
              </w:rPr>
            </w:pPr>
          </w:p>
          <w:p w:rsidRPr="004C160C" w:rsidR="00D4042C" w:rsidP="4C677272" w:rsidRDefault="00CD6239" w14:paraId="096D1894" wp14:textId="10C6AC94">
            <w:pPr>
              <w:rPr>
                <w:rFonts w:ascii="Verdana" w:hAnsi="Verdana" w:cs="Arial"/>
                <w:sz w:val="20"/>
                <w:szCs w:val="20"/>
              </w:rPr>
            </w:pPr>
            <w:r w:rsidRPr="4C677272" w:rsidR="00CD6239">
              <w:rPr>
                <w:rFonts w:ascii="Verdana" w:hAnsi="Verdana" w:cs="Arial"/>
                <w:sz w:val="20"/>
                <w:szCs w:val="20"/>
              </w:rPr>
              <w:t>Matrícula:</w:t>
            </w:r>
            <w:r w:rsidRPr="4C677272" w:rsidR="004C160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4C677272" w:rsidR="0EEBE186">
              <w:rPr>
                <w:rFonts w:ascii="Verdana" w:hAnsi="Verdana" w:cs="Arial"/>
                <w:sz w:val="20"/>
                <w:szCs w:val="20"/>
              </w:rPr>
              <w:t>2536765</w:t>
            </w:r>
          </w:p>
        </w:tc>
      </w:tr>
      <w:tr xmlns:wp14="http://schemas.microsoft.com/office/word/2010/wordml" w:rsidRPr="004C160C" w:rsidR="00A5273B" w:rsidTr="4C677272" w14:paraId="2A20FE40" wp14:textId="77777777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5315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4C160C" w:rsidR="004C160C" w:rsidP="00283BF4" w:rsidRDefault="004C160C" w14:paraId="3DEEC669" wp14:textId="77777777">
            <w:pPr>
              <w:rPr>
                <w:rFonts w:ascii="Verdana" w:hAnsi="Verdana" w:cs="Arial"/>
                <w:sz w:val="20"/>
              </w:rPr>
            </w:pPr>
          </w:p>
          <w:p w:rsidR="00970074" w:rsidP="00283BF4" w:rsidRDefault="00A5273B" w14:paraId="286F1189" wp14:textId="77777777">
            <w:pPr>
              <w:rPr>
                <w:rFonts w:ascii="Verdana" w:hAnsi="Verdana" w:cs="Arial"/>
                <w:sz w:val="20"/>
              </w:rPr>
            </w:pPr>
            <w:r w:rsidRPr="004C160C">
              <w:rPr>
                <w:rFonts w:ascii="Verdana" w:hAnsi="Verdana" w:cs="Arial"/>
                <w:sz w:val="20"/>
              </w:rPr>
              <w:t>Local onde será utilizado o equipamento:</w:t>
            </w:r>
            <w:r w:rsidRPr="004C160C" w:rsidR="004C160C">
              <w:rPr>
                <w:rFonts w:ascii="Verdana" w:hAnsi="Verdana" w:cs="Arial"/>
                <w:sz w:val="20"/>
              </w:rPr>
              <w:t xml:space="preserve"> </w:t>
            </w:r>
          </w:p>
          <w:p w:rsidR="00A5273B" w:rsidP="4C677272" w:rsidRDefault="00DF4621" w14:paraId="685F7C51" wp14:textId="7400F7C6">
            <w:pPr>
              <w:rPr>
                <w:rFonts w:ascii="Verdana" w:hAnsi="Verdana" w:cs="Arial"/>
                <w:sz w:val="20"/>
                <w:szCs w:val="20"/>
              </w:rPr>
            </w:pPr>
            <w:r w:rsidRPr="4C677272" w:rsidR="0F7F48CC">
              <w:rPr>
                <w:rFonts w:ascii="Verdana" w:hAnsi="Verdana" w:cs="Arial"/>
                <w:sz w:val="20"/>
                <w:szCs w:val="20"/>
              </w:rPr>
              <w:t>CED 14 PLANALTINA DF</w:t>
            </w:r>
          </w:p>
          <w:p w:rsidRPr="004C160C" w:rsidR="004C160C" w:rsidP="00283BF4" w:rsidRDefault="004C160C" w14:paraId="3656B9AB" wp14:textId="77777777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316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4C160C" w:rsidR="004C160C" w:rsidP="00283BF4" w:rsidRDefault="004C160C" w14:paraId="45FB0818" wp14:textId="77777777">
            <w:pPr>
              <w:rPr>
                <w:rFonts w:ascii="Verdana" w:hAnsi="Verdana" w:cs="Arial"/>
                <w:sz w:val="20"/>
              </w:rPr>
            </w:pPr>
          </w:p>
          <w:p w:rsidR="00970074" w:rsidP="4C677272" w:rsidRDefault="00A5273B" w14:paraId="763C71FB" wp14:textId="4115D738">
            <w:pPr>
              <w:rPr>
                <w:rFonts w:ascii="Verdana" w:hAnsi="Verdana" w:cs="Arial"/>
                <w:sz w:val="20"/>
                <w:szCs w:val="20"/>
              </w:rPr>
            </w:pPr>
            <w:r w:rsidRPr="4C677272" w:rsidR="00A5273B">
              <w:rPr>
                <w:rFonts w:ascii="Verdana" w:hAnsi="Verdana" w:cs="Arial"/>
                <w:sz w:val="20"/>
                <w:szCs w:val="20"/>
              </w:rPr>
              <w:t>Período de empréstimo:</w:t>
            </w:r>
            <w:r w:rsidRPr="4C677272" w:rsidR="004C160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4C677272" w:rsidR="1A10C4CE">
              <w:rPr>
                <w:rFonts w:ascii="Verdana" w:hAnsi="Verdana" w:cs="Arial"/>
                <w:sz w:val="20"/>
                <w:szCs w:val="20"/>
              </w:rPr>
              <w:t xml:space="preserve"> INDETERMINADO</w:t>
            </w:r>
          </w:p>
          <w:p w:rsidRPr="004C160C" w:rsidR="00A5273B" w:rsidP="00283BF4" w:rsidRDefault="00DF4621" w14:paraId="33B95BAA" wp14:textId="77777777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</w:t>
            </w:r>
            <w:r w:rsidRPr="004C160C" w:rsidR="004C160C">
              <w:rPr>
                <w:rFonts w:ascii="Verdana" w:hAnsi="Verdana" w:cs="Arial"/>
                <w:sz w:val="20"/>
              </w:rPr>
              <w:t>ndeterminado</w:t>
            </w:r>
          </w:p>
          <w:p w:rsidRPr="004C160C" w:rsidR="00A5273B" w:rsidP="00283BF4" w:rsidRDefault="00A5273B" w14:paraId="049F31CB" wp14:textId="77777777">
            <w:pPr>
              <w:rPr>
                <w:rFonts w:ascii="Verdana" w:hAnsi="Verdana" w:cs="Arial"/>
                <w:sz w:val="20"/>
              </w:rPr>
            </w:pPr>
          </w:p>
        </w:tc>
      </w:tr>
    </w:tbl>
    <w:p xmlns:wp14="http://schemas.microsoft.com/office/word/2010/wordml" w:rsidR="00D4042C" w:rsidRDefault="00422C8C" w14:paraId="53128261" wp14:textId="77777777">
      <w:pPr>
        <w:rPr>
          <w:rFonts w:ascii="Verdana" w:hAnsi="Verdana" w:cs="Arial"/>
          <w:sz w:val="20"/>
        </w:rPr>
      </w:pPr>
      <w:r w:rsidRPr="004C160C">
        <w:rPr>
          <w:rFonts w:ascii="Verdana" w:hAnsi="Verdana" w:cs="Arial"/>
          <w:sz w:val="20"/>
        </w:rPr>
        <w:tab/>
      </w:r>
    </w:p>
    <w:p xmlns:wp14="http://schemas.microsoft.com/office/word/2010/wordml" w:rsidR="00353F3C" w:rsidRDefault="00353F3C" w14:paraId="62486C05" wp14:textId="77777777">
      <w:pPr>
        <w:rPr>
          <w:rFonts w:ascii="Verdana" w:hAnsi="Verdana" w:cs="Arial"/>
          <w:sz w:val="20"/>
        </w:rPr>
      </w:pPr>
    </w:p>
    <w:p xmlns:wp14="http://schemas.microsoft.com/office/word/2010/wordml" w:rsidRPr="004C160C" w:rsidR="00353F3C" w:rsidRDefault="00353F3C" w14:paraId="4101652C" wp14:textId="77777777">
      <w:pPr>
        <w:rPr>
          <w:rFonts w:ascii="Verdana" w:hAnsi="Verdana" w:cs="Arial"/>
          <w:sz w:val="20"/>
        </w:rPr>
      </w:pPr>
    </w:p>
    <w:tbl>
      <w:tblPr>
        <w:tblW w:w="10631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252"/>
        <w:gridCol w:w="2268"/>
        <w:gridCol w:w="2268"/>
      </w:tblGrid>
      <w:tr xmlns:wp14="http://schemas.microsoft.com/office/word/2010/wordml" w:rsidRPr="004C160C" w:rsidR="00D4042C" w:rsidTr="4C677272" w14:paraId="2A44E77D" wp14:textId="77777777">
        <w:tblPrEx>
          <w:tblCellMar>
            <w:top w:w="0" w:type="dxa"/>
            <w:bottom w:w="0" w:type="dxa"/>
          </w:tblCellMar>
        </w:tblPrEx>
        <w:trPr>
          <w:cantSplit/>
          <w:trHeight w:val="51"/>
        </w:trPr>
        <w:tc>
          <w:tcPr>
            <w:tcW w:w="10631" w:type="dxa"/>
            <w:gridSpan w:val="4"/>
            <w:tcBorders>
              <w:top w:val="single" w:color="auto" w:sz="6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970074" w:rsidRDefault="00970074" w14:paraId="4B99056E" wp14:textId="77777777">
            <w:pPr>
              <w:pStyle w:val="Textodecomentrio"/>
              <w:rPr>
                <w:rFonts w:ascii="Verdana" w:hAnsi="Verdana" w:cs="Arial"/>
                <w:sz w:val="20"/>
              </w:rPr>
            </w:pPr>
          </w:p>
          <w:p w:rsidR="00A10D82" w:rsidP="00DF4621" w:rsidRDefault="00D4042C" w14:paraId="6729E78F" wp14:textId="77777777">
            <w:pPr>
              <w:pStyle w:val="Textodecomentrio"/>
              <w:jc w:val="center"/>
              <w:rPr>
                <w:rFonts w:ascii="Verdana" w:hAnsi="Verdana" w:cs="Arial"/>
                <w:sz w:val="20"/>
              </w:rPr>
            </w:pPr>
            <w:r w:rsidRPr="004C160C">
              <w:rPr>
                <w:rFonts w:ascii="Verdana" w:hAnsi="Verdana" w:cs="Arial"/>
                <w:sz w:val="20"/>
              </w:rPr>
              <w:t>Especificação do Equipamento</w:t>
            </w:r>
          </w:p>
          <w:p w:rsidRPr="004C160C" w:rsidR="004C160C" w:rsidRDefault="004C160C" w14:paraId="1299C43A" wp14:textId="77777777">
            <w:pPr>
              <w:pStyle w:val="Textodecomentrio"/>
              <w:rPr>
                <w:rFonts w:ascii="Verdana" w:hAnsi="Verdana" w:cs="Arial"/>
                <w:sz w:val="20"/>
              </w:rPr>
            </w:pPr>
          </w:p>
        </w:tc>
      </w:tr>
      <w:tr xmlns:wp14="http://schemas.microsoft.com/office/word/2010/wordml" w:rsidRPr="004C160C" w:rsidR="006421ED" w:rsidTr="4C677272" w14:paraId="69D447C1" wp14:textId="77777777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6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C160C" w:rsidRDefault="004C160C" w14:paraId="4DDBEF00" wp14:textId="77777777">
            <w:pPr>
              <w:jc w:val="both"/>
              <w:rPr>
                <w:rFonts w:ascii="Verdana" w:hAnsi="Verdana" w:cs="Arial"/>
                <w:b/>
                <w:sz w:val="20"/>
              </w:rPr>
            </w:pPr>
          </w:p>
          <w:p w:rsidRPr="004C160C" w:rsidR="006421ED" w:rsidP="004C160C" w:rsidRDefault="006421ED" w14:paraId="077BBE23" wp14:textId="77777777">
            <w:pPr>
              <w:jc w:val="center"/>
              <w:rPr>
                <w:rFonts w:ascii="Verdana" w:hAnsi="Verdana" w:cs="Arial"/>
                <w:sz w:val="20"/>
              </w:rPr>
            </w:pPr>
            <w:r w:rsidRPr="004C160C">
              <w:rPr>
                <w:rFonts w:ascii="Verdana" w:hAnsi="Verdana" w:cs="Arial"/>
                <w:sz w:val="20"/>
              </w:rPr>
              <w:t>Marca/Modelo</w:t>
            </w:r>
          </w:p>
          <w:p w:rsidRPr="004C160C" w:rsidR="006421ED" w:rsidP="00283BF4" w:rsidRDefault="006421ED" w14:paraId="3461D779" wp14:textId="77777777">
            <w:pPr>
              <w:jc w:val="both"/>
              <w:rPr>
                <w:rFonts w:ascii="Verdana" w:hAnsi="Verdana" w:cs="Arial"/>
                <w:sz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C160C" w:rsidRDefault="004C160C" w14:paraId="3CF2D8B6" wp14:textId="77777777">
            <w:pPr>
              <w:pStyle w:val="Ttulo8"/>
              <w:rPr>
                <w:rFonts w:ascii="Verdana" w:hAnsi="Verdana" w:cs="Arial"/>
                <w:sz w:val="20"/>
              </w:rPr>
            </w:pPr>
          </w:p>
          <w:p w:rsidRPr="004C160C" w:rsidR="006421ED" w:rsidP="004C160C" w:rsidRDefault="006421ED" w14:paraId="7FE5B07E" wp14:textId="77777777">
            <w:pPr>
              <w:pStyle w:val="Ttulo8"/>
              <w:jc w:val="center"/>
              <w:rPr>
                <w:rFonts w:ascii="Verdana" w:hAnsi="Verdana" w:cs="Arial"/>
                <w:b w:val="0"/>
                <w:sz w:val="20"/>
              </w:rPr>
            </w:pPr>
            <w:r w:rsidRPr="004C160C">
              <w:rPr>
                <w:rFonts w:ascii="Verdana" w:hAnsi="Verdana" w:cs="Arial"/>
                <w:b w:val="0"/>
                <w:sz w:val="20"/>
              </w:rPr>
              <w:t>Patrimônio</w:t>
            </w:r>
          </w:p>
          <w:p w:rsidRPr="004C160C" w:rsidR="006421ED" w:rsidP="008F4B03" w:rsidRDefault="006421ED" w14:paraId="0FB78278" wp14:textId="77777777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C160C" w:rsidP="001F57BA" w:rsidRDefault="004C160C" w14:paraId="1FC39945" wp14:textId="77777777">
            <w:pPr>
              <w:pStyle w:val="Ttulo8"/>
              <w:rPr>
                <w:rFonts w:ascii="Verdana" w:hAnsi="Verdana" w:cs="Arial"/>
                <w:sz w:val="20"/>
              </w:rPr>
            </w:pPr>
          </w:p>
          <w:p w:rsidRPr="004C160C" w:rsidR="006421ED" w:rsidP="004C160C" w:rsidRDefault="006421ED" w14:paraId="0E02469C" wp14:textId="77777777">
            <w:pPr>
              <w:pStyle w:val="Ttulo8"/>
              <w:jc w:val="center"/>
              <w:rPr>
                <w:rFonts w:ascii="Verdana" w:hAnsi="Verdana" w:cs="Arial"/>
                <w:b w:val="0"/>
                <w:sz w:val="20"/>
              </w:rPr>
            </w:pPr>
            <w:r w:rsidRPr="004C160C">
              <w:rPr>
                <w:rFonts w:ascii="Verdana" w:hAnsi="Verdana" w:cs="Arial"/>
                <w:b w:val="0"/>
                <w:sz w:val="20"/>
              </w:rPr>
              <w:t>N</w:t>
            </w:r>
            <w:r w:rsidR="00DF4621">
              <w:rPr>
                <w:rFonts w:ascii="Verdana" w:hAnsi="Verdana" w:cs="Arial"/>
                <w:b w:val="0"/>
                <w:sz w:val="20"/>
              </w:rPr>
              <w:t>º</w:t>
            </w:r>
            <w:r w:rsidR="00DF4621">
              <w:rPr>
                <w:rFonts w:ascii="Verdana" w:hAnsi="Verdana" w:cs="Arial"/>
                <w:b w:val="0"/>
                <w:sz w:val="20"/>
              </w:rPr>
              <w:softHyphen/>
            </w:r>
            <w:r w:rsidR="00DF4621">
              <w:rPr>
                <w:rFonts w:ascii="Verdana" w:hAnsi="Verdana" w:cs="Arial"/>
                <w:b w:val="0"/>
                <w:sz w:val="20"/>
              </w:rPr>
              <w:softHyphen/>
            </w:r>
            <w:r w:rsidR="00DF4621">
              <w:rPr>
                <w:rFonts w:ascii="Verdana" w:hAnsi="Verdana" w:cs="Arial"/>
                <w:b w:val="0"/>
                <w:sz w:val="20"/>
              </w:rPr>
              <w:softHyphen/>
            </w:r>
            <w:r w:rsidRPr="004C160C">
              <w:rPr>
                <w:rFonts w:ascii="Verdana" w:hAnsi="Verdana" w:cs="Arial"/>
                <w:b w:val="0"/>
                <w:sz w:val="20"/>
              </w:rPr>
              <w:t xml:space="preserve"> de Série</w:t>
            </w:r>
          </w:p>
          <w:p w:rsidRPr="004C160C" w:rsidR="006421ED" w:rsidP="008F4B03" w:rsidRDefault="006421ED" w14:paraId="0562CB0E" wp14:textId="77777777">
            <w:pPr>
              <w:rPr>
                <w:rFonts w:ascii="Verdana" w:hAnsi="Verdana" w:cs="Arial"/>
                <w:sz w:val="20"/>
              </w:rPr>
            </w:pPr>
          </w:p>
        </w:tc>
      </w:tr>
      <w:tr xmlns:wp14="http://schemas.microsoft.com/office/word/2010/wordml" w:rsidRPr="004C160C" w:rsidR="006421ED" w:rsidTr="4C677272" w14:paraId="33011979" wp14:textId="77777777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6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70074" w:rsidR="006421ED" w:rsidP="4C677272" w:rsidRDefault="00DF4621" w14:paraId="1CAF9EF3" wp14:textId="58160B1F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4C677272" w:rsidR="78C39199">
              <w:rPr>
                <w:rFonts w:ascii="Verdana" w:hAnsi="Verdana" w:cs="Arial"/>
                <w:sz w:val="20"/>
                <w:szCs w:val="20"/>
              </w:rPr>
              <w:t>Datem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70074" w:rsidR="006421ED" w:rsidP="4C677272" w:rsidRDefault="00DF4621" w14:paraId="07043E8E" wp14:textId="591E5914">
            <w:pPr>
              <w:pStyle w:val="Ttulo8"/>
              <w:jc w:val="center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4C677272" w:rsidR="78C39199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1525534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21ED" w:rsidP="4C677272" w:rsidRDefault="00DF4621" w14:paraId="455058B5" wp14:textId="0C8CF8EE">
            <w:pPr>
              <w:pStyle w:val="Ttulo8"/>
              <w:jc w:val="center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4C677272" w:rsidR="78C39199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0102866980</w:t>
            </w:r>
          </w:p>
          <w:p w:rsidRPr="00970074" w:rsidR="00970074" w:rsidP="00970074" w:rsidRDefault="00970074" w14:paraId="34CE0A41" wp14:textId="77777777"/>
        </w:tc>
      </w:tr>
      <w:tr xmlns:wp14="http://schemas.microsoft.com/office/word/2010/wordml" w:rsidRPr="004C160C" w:rsidR="00D4042C" w:rsidTr="4C677272" w14:paraId="51FDF6D9" wp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843" w:type="dxa"/>
            <w:vMerge w:val="restart"/>
            <w:tcBorders>
              <w:top w:val="single" w:color="auto" w:sz="6" w:space="0"/>
              <w:bottom w:val="single" w:color="auto" w:sz="6" w:space="0"/>
            </w:tcBorders>
            <w:tcMar/>
          </w:tcPr>
          <w:p w:rsidR="00353F3C" w:rsidRDefault="00353F3C" w14:paraId="62EBF3C5" wp14:textId="77777777">
            <w:pPr>
              <w:pStyle w:val="Ttulo3"/>
              <w:spacing w:before="0" w:after="0"/>
              <w:rPr>
                <w:rFonts w:ascii="Verdana" w:hAnsi="Verdana" w:cs="Arial"/>
                <w:b w:val="0"/>
                <w:sz w:val="20"/>
              </w:rPr>
            </w:pPr>
          </w:p>
          <w:p w:rsidRPr="004C160C" w:rsidR="00D4042C" w:rsidRDefault="00D4042C" w14:paraId="081618D5" wp14:textId="77777777">
            <w:pPr>
              <w:pStyle w:val="Ttulo3"/>
              <w:spacing w:before="0" w:after="0"/>
              <w:rPr>
                <w:rFonts w:ascii="Verdana" w:hAnsi="Verdana" w:cs="Arial"/>
                <w:b w:val="0"/>
                <w:sz w:val="20"/>
              </w:rPr>
            </w:pPr>
            <w:r w:rsidRPr="004C160C">
              <w:rPr>
                <w:rFonts w:ascii="Verdana" w:hAnsi="Verdana" w:cs="Arial"/>
                <w:b w:val="0"/>
                <w:sz w:val="20"/>
              </w:rPr>
              <w:t>Acessórios?</w:t>
            </w:r>
          </w:p>
          <w:p w:rsidRPr="004C160C" w:rsidR="00D4042C" w:rsidRDefault="00D4042C" w14:paraId="6D98A12B" wp14:textId="77777777">
            <w:pPr>
              <w:rPr>
                <w:rFonts w:ascii="Verdana" w:hAnsi="Verdana" w:cs="Arial"/>
                <w:b/>
                <w:sz w:val="20"/>
              </w:rPr>
            </w:pPr>
          </w:p>
          <w:p w:rsidR="00DF4621" w:rsidP="00DF4621" w:rsidRDefault="00DF4621" w14:paraId="2946DB82" wp14:textId="77777777">
            <w:pPr>
              <w:rPr>
                <w:rFonts w:ascii="Verdana" w:hAnsi="Verdana" w:cs="Arial"/>
                <w:sz w:val="20"/>
              </w:rPr>
            </w:pPr>
          </w:p>
          <w:p w:rsidRPr="004C160C" w:rsidR="00D4042C" w:rsidP="00DF4621" w:rsidRDefault="00353F3C" w14:paraId="4368F8E8" wp14:textId="77777777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(   )</w:t>
            </w:r>
            <w:r w:rsidRPr="004C160C" w:rsidR="00D4042C">
              <w:rPr>
                <w:rFonts w:ascii="Verdana" w:hAnsi="Verdana" w:cs="Arial"/>
                <w:sz w:val="20"/>
              </w:rPr>
              <w:t>Sim</w:t>
            </w:r>
          </w:p>
          <w:p w:rsidRPr="004C160C" w:rsidR="00D4042C" w:rsidRDefault="00D4042C" w14:paraId="5997CC1D" wp14:textId="77777777">
            <w:pPr>
              <w:ind w:firstLine="1026"/>
              <w:rPr>
                <w:rFonts w:ascii="Verdana" w:hAnsi="Verdana" w:cs="Arial"/>
                <w:sz w:val="20"/>
              </w:rPr>
            </w:pPr>
          </w:p>
          <w:p w:rsidRPr="004C160C" w:rsidR="00D4042C" w:rsidP="4C677272" w:rsidRDefault="00353F3C" w14:paraId="2B2A05CB" wp14:textId="4D9231B1">
            <w:pPr>
              <w:rPr>
                <w:rFonts w:ascii="Verdana" w:hAnsi="Verdana" w:cs="Arial"/>
                <w:sz w:val="20"/>
                <w:szCs w:val="20"/>
              </w:rPr>
            </w:pPr>
            <w:r w:rsidRPr="4C677272" w:rsidR="00353F3C">
              <w:rPr>
                <w:rFonts w:ascii="Verdana" w:hAnsi="Verdana" w:cs="Arial"/>
                <w:sz w:val="20"/>
                <w:szCs w:val="20"/>
              </w:rPr>
              <w:t xml:space="preserve">(  </w:t>
            </w:r>
            <w:r w:rsidRPr="4C677272" w:rsidR="2E66BBB1">
              <w:rPr>
                <w:rFonts w:ascii="Verdana" w:hAnsi="Verdana" w:cs="Arial"/>
                <w:sz w:val="20"/>
                <w:szCs w:val="20"/>
              </w:rPr>
              <w:t>X</w:t>
            </w:r>
            <w:r w:rsidRPr="4C677272" w:rsidR="00353F3C">
              <w:rPr>
                <w:rFonts w:ascii="Verdana" w:hAnsi="Verdana" w:cs="Arial"/>
                <w:sz w:val="20"/>
                <w:szCs w:val="20"/>
              </w:rPr>
              <w:t xml:space="preserve"> )</w:t>
            </w:r>
            <w:r w:rsidRPr="4C677272" w:rsidR="00D4042C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8788" w:type="dxa"/>
            <w:gridSpan w:val="3"/>
            <w:tcBorders>
              <w:top w:val="single" w:color="auto" w:sz="6" w:space="0"/>
              <w:bottom w:val="single" w:color="auto" w:sz="6" w:space="0"/>
            </w:tcBorders>
            <w:tcMar/>
          </w:tcPr>
          <w:p w:rsidR="00353F3C" w:rsidP="001D7ACE" w:rsidRDefault="00353F3C" w14:paraId="110FFD37" wp14:textId="77777777">
            <w:pPr>
              <w:pStyle w:val="Textodecomentrio"/>
              <w:rPr>
                <w:rFonts w:ascii="Verdana" w:hAnsi="Verdana" w:cs="Arial"/>
                <w:sz w:val="20"/>
              </w:rPr>
            </w:pPr>
          </w:p>
          <w:p w:rsidR="00DF4621" w:rsidP="4C677272" w:rsidRDefault="00DF4621" w14:paraId="6B699379" wp14:textId="73A3508D">
            <w:pPr>
              <w:pStyle w:val="Textodecomentrio"/>
              <w:rPr>
                <w:rFonts w:ascii="Verdana" w:hAnsi="Verdana" w:cs="Arial"/>
                <w:sz w:val="20"/>
                <w:szCs w:val="20"/>
              </w:rPr>
            </w:pPr>
            <w:r w:rsidRPr="4C677272" w:rsidR="1B9EAC78">
              <w:rPr>
                <w:rFonts w:ascii="Verdana" w:hAnsi="Verdana" w:cs="Arial"/>
                <w:sz w:val="20"/>
                <w:szCs w:val="20"/>
              </w:rPr>
              <w:t>NENHUM</w:t>
            </w:r>
          </w:p>
          <w:p w:rsidRPr="004C160C" w:rsidR="004C160C" w:rsidP="001D7ACE" w:rsidRDefault="004C160C" w14:paraId="3FE9F23F" wp14:textId="77777777">
            <w:pPr>
              <w:pStyle w:val="Textodecomentrio"/>
              <w:rPr>
                <w:rFonts w:ascii="Verdana" w:hAnsi="Verdana" w:cs="Arial"/>
                <w:sz w:val="20"/>
              </w:rPr>
            </w:pPr>
          </w:p>
        </w:tc>
      </w:tr>
      <w:tr xmlns:wp14="http://schemas.microsoft.com/office/word/2010/wordml" w:rsidRPr="004C160C" w:rsidR="00D4042C" w:rsidTr="4C677272" w14:paraId="1F72F646" wp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843" w:type="dxa"/>
            <w:vMerge/>
            <w:tcBorders/>
            <w:tcMar/>
          </w:tcPr>
          <w:p w:rsidRPr="004C160C" w:rsidR="00D4042C" w:rsidRDefault="00D4042C" w14:paraId="08CE6F91" wp14:textId="77777777">
            <w:pPr>
              <w:pStyle w:val="Ttulo3"/>
              <w:spacing w:before="0" w:after="0"/>
              <w:rPr>
                <w:rFonts w:ascii="Verdana" w:hAnsi="Verdana" w:cs="Arial"/>
                <w:noProof/>
                <w:sz w:val="20"/>
              </w:rPr>
            </w:pPr>
          </w:p>
        </w:tc>
        <w:tc>
          <w:tcPr>
            <w:tcW w:w="8788" w:type="dxa"/>
            <w:gridSpan w:val="3"/>
            <w:tcBorders>
              <w:top w:val="nil"/>
              <w:bottom w:val="single" w:color="auto" w:sz="6" w:space="0"/>
            </w:tcBorders>
            <w:tcMar/>
          </w:tcPr>
          <w:p w:rsidRPr="004C160C" w:rsidR="00D4042C" w:rsidP="4C677272" w:rsidRDefault="00D4042C" w14:paraId="61CDCEAD" wp14:textId="609FB9CE">
            <w:pPr>
              <w:pStyle w:val="Ttulo3"/>
              <w:spacing w:before="0" w:after="0"/>
              <w:rPr>
                <w:rFonts w:ascii="Verdana" w:hAnsi="Verdana" w:cs="Arial"/>
                <w:noProof/>
                <w:sz w:val="20"/>
                <w:szCs w:val="20"/>
              </w:rPr>
            </w:pPr>
            <w:r w:rsidRPr="4C677272" w:rsidR="1B9EAC78">
              <w:rPr>
                <w:rFonts w:ascii="Verdana" w:hAnsi="Verdana" w:cs="Arial"/>
                <w:noProof/>
                <w:sz w:val="20"/>
                <w:szCs w:val="20"/>
              </w:rPr>
              <w:t>COMPUTADOR DATEN (CPU) SOMENTE</w:t>
            </w:r>
          </w:p>
        </w:tc>
      </w:tr>
      <w:tr xmlns:wp14="http://schemas.microsoft.com/office/word/2010/wordml" w:rsidRPr="004C160C" w:rsidR="00D4042C" w:rsidTr="4C677272" w14:paraId="6BB9E253" wp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843" w:type="dxa"/>
            <w:vMerge/>
            <w:tcBorders/>
            <w:tcMar/>
          </w:tcPr>
          <w:p w:rsidRPr="004C160C" w:rsidR="00D4042C" w:rsidRDefault="00D4042C" w14:paraId="23DE523C" wp14:textId="77777777">
            <w:pPr>
              <w:pStyle w:val="Ttulo3"/>
              <w:spacing w:before="0" w:after="0"/>
              <w:rPr>
                <w:rFonts w:ascii="Verdana" w:hAnsi="Verdana" w:cs="Arial"/>
                <w:noProof/>
                <w:sz w:val="20"/>
              </w:rPr>
            </w:pPr>
          </w:p>
        </w:tc>
        <w:tc>
          <w:tcPr>
            <w:tcW w:w="8788" w:type="dxa"/>
            <w:gridSpan w:val="3"/>
            <w:tcBorders>
              <w:top w:val="single" w:color="auto" w:sz="6" w:space="0"/>
              <w:bottom w:val="single" w:color="auto" w:sz="6" w:space="0"/>
            </w:tcBorders>
            <w:tcMar/>
          </w:tcPr>
          <w:p w:rsidRPr="004C160C" w:rsidR="00D4042C" w:rsidRDefault="00D4042C" w14:paraId="52E56223" wp14:textId="77777777">
            <w:pPr>
              <w:pStyle w:val="Ttulo3"/>
              <w:spacing w:before="0" w:after="0"/>
              <w:rPr>
                <w:rFonts w:ascii="Verdana" w:hAnsi="Verdana" w:cs="Arial"/>
                <w:b w:val="0"/>
                <w:noProof/>
                <w:sz w:val="20"/>
              </w:rPr>
            </w:pPr>
          </w:p>
        </w:tc>
      </w:tr>
      <w:tr xmlns:wp14="http://schemas.microsoft.com/office/word/2010/wordml" w:rsidRPr="004C160C" w:rsidR="00D4042C" w:rsidTr="4C67727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843" w:type="dxa"/>
            <w:vMerge/>
            <w:tcBorders/>
            <w:tcMar/>
          </w:tcPr>
          <w:p w:rsidRPr="004C160C" w:rsidR="00D4042C" w:rsidRDefault="00D4042C" w14:paraId="5043CB0F" wp14:textId="77777777">
            <w:pPr>
              <w:pStyle w:val="Ttulo3"/>
              <w:spacing w:before="0" w:after="0"/>
              <w:rPr>
                <w:rFonts w:ascii="Verdana" w:hAnsi="Verdana" w:cs="Arial"/>
                <w:noProof/>
                <w:sz w:val="20"/>
              </w:rPr>
            </w:pPr>
          </w:p>
        </w:tc>
        <w:tc>
          <w:tcPr>
            <w:tcW w:w="8788" w:type="dxa"/>
            <w:gridSpan w:val="3"/>
            <w:tcBorders>
              <w:top w:val="single" w:color="auto" w:sz="6" w:space="0"/>
              <w:bottom w:val="single" w:color="auto" w:sz="6" w:space="0"/>
            </w:tcBorders>
            <w:tcMar/>
          </w:tcPr>
          <w:p w:rsidRPr="004C160C" w:rsidR="00D4042C" w:rsidRDefault="00D4042C" w14:paraId="07459315" wp14:textId="77777777">
            <w:pPr>
              <w:pStyle w:val="Ttulo3"/>
              <w:spacing w:before="0" w:after="0"/>
              <w:rPr>
                <w:rFonts w:ascii="Verdana" w:hAnsi="Verdana" w:cs="Arial"/>
                <w:noProof/>
                <w:sz w:val="20"/>
              </w:rPr>
            </w:pPr>
          </w:p>
        </w:tc>
      </w:tr>
    </w:tbl>
    <w:p xmlns:wp14="http://schemas.microsoft.com/office/word/2010/wordml" w:rsidR="00341D66" w:rsidRDefault="00341D66" w14:paraId="6537F28F" wp14:textId="77777777">
      <w:pPr>
        <w:rPr>
          <w:rFonts w:ascii="Verdana" w:hAnsi="Verdana" w:cs="Arial"/>
          <w:sz w:val="20"/>
        </w:rPr>
      </w:pPr>
    </w:p>
    <w:p xmlns:wp14="http://schemas.microsoft.com/office/word/2010/wordml" w:rsidR="00DF4621" w:rsidP="00DF4621" w:rsidRDefault="00DF4621" w14:paraId="6DFB9E20" wp14:textId="77777777">
      <w:pPr>
        <w:rPr>
          <w:rFonts w:ascii="Verdana" w:hAnsi="Verdana" w:cs="Arial"/>
          <w:sz w:val="20"/>
        </w:rPr>
      </w:pPr>
    </w:p>
    <w:p xmlns:wp14="http://schemas.microsoft.com/office/word/2010/wordml" w:rsidRPr="004C160C" w:rsidR="00DF4621" w:rsidP="00DF4621" w:rsidRDefault="00DF4621" w14:paraId="70DF9E56" wp14:textId="77777777">
      <w:pPr>
        <w:rPr>
          <w:rFonts w:ascii="Verdana" w:hAnsi="Verdana" w:cs="Arial"/>
          <w:sz w:val="20"/>
        </w:rPr>
      </w:pPr>
    </w:p>
    <w:tbl>
      <w:tblPr>
        <w:tblW w:w="10631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xmlns:wp14="http://schemas.microsoft.com/office/word/2010/wordml" w:rsidRPr="004C160C" w:rsidR="00DF4621" w:rsidTr="4C677272" w14:paraId="0A3CA6BC" wp14:textId="77777777">
        <w:tblPrEx>
          <w:tblCellMar>
            <w:top w:w="0" w:type="dxa"/>
            <w:bottom w:w="0" w:type="dxa"/>
          </w:tblCellMar>
        </w:tblPrEx>
        <w:trPr>
          <w:cantSplit/>
          <w:trHeight w:val="51"/>
        </w:trPr>
        <w:tc>
          <w:tcPr>
            <w:tcW w:w="10631" w:type="dxa"/>
            <w:tcBorders>
              <w:top w:val="single" w:color="auto" w:sz="6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DF4621" w:rsidP="4C677272" w:rsidRDefault="00DF4621" w14:paraId="44E871BC" wp14:textId="77777777">
            <w:pPr>
              <w:pStyle w:val="Textodecomentri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Pr="004C160C" w:rsidR="00DF4621" w:rsidP="00DF4621" w:rsidRDefault="00DF4621" w14:paraId="05311A0B" wp14:textId="77777777">
            <w:pPr>
              <w:pStyle w:val="Ttulo5"/>
              <w:rPr>
                <w:rFonts w:ascii="Verdana" w:hAnsi="Verdana" w:cs="Arial"/>
                <w:b w:val="0"/>
                <w:sz w:val="20"/>
              </w:rPr>
            </w:pPr>
            <w:r>
              <w:rPr>
                <w:rFonts w:ascii="Verdana" w:hAnsi="Verdana" w:cs="Arial"/>
                <w:b w:val="0"/>
                <w:sz w:val="20"/>
              </w:rPr>
              <w:t>O Diretor da</w:t>
            </w:r>
            <w:r w:rsidRPr="004C160C">
              <w:rPr>
                <w:rFonts w:ascii="Verdana" w:hAnsi="Verdana" w:cs="Arial"/>
                <w:b w:val="0"/>
                <w:sz w:val="20"/>
              </w:rPr>
              <w:t xml:space="preserve"> Diretoria de Operações, Serviços e Ativos de Tecnologia da Informação e Comunicação  autoriza a saída</w:t>
            </w:r>
            <w:r>
              <w:rPr>
                <w:rFonts w:ascii="Verdana" w:hAnsi="Verdana" w:cs="Arial"/>
                <w:b w:val="0"/>
                <w:sz w:val="20"/>
              </w:rPr>
              <w:t xml:space="preserve"> do citado equipamento</w:t>
            </w:r>
            <w:r w:rsidRPr="004C160C">
              <w:rPr>
                <w:rFonts w:ascii="Verdana" w:hAnsi="Verdana" w:cs="Arial"/>
                <w:b w:val="0"/>
                <w:sz w:val="20"/>
              </w:rPr>
              <w:t>.</w:t>
            </w:r>
          </w:p>
          <w:p w:rsidRPr="004C160C" w:rsidR="00DF4621" w:rsidP="00DF4621" w:rsidRDefault="00DF4621" w14:paraId="144A5D23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  <w:p w:rsidRPr="004C160C" w:rsidR="00DF4621" w:rsidP="00DF4621" w:rsidRDefault="00DF4621" w14:paraId="738610EB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  <w:p w:rsidRPr="004C160C" w:rsidR="00DF4621" w:rsidP="00DF4621" w:rsidRDefault="00DF4621" w14:paraId="637805D2" wp14:textId="77777777">
            <w:pPr>
              <w:jc w:val="center"/>
              <w:rPr>
                <w:rFonts w:ascii="Verdana" w:hAnsi="Verdana" w:cs="Arial"/>
                <w:sz w:val="20"/>
              </w:rPr>
            </w:pPr>
          </w:p>
          <w:p w:rsidRPr="004C160C" w:rsidR="00DF4621" w:rsidP="00DF4621" w:rsidRDefault="00DF4621" w14:paraId="572D8487" wp14:textId="7777777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_______________________________________________</w:t>
            </w:r>
          </w:p>
          <w:p w:rsidR="00DF4621" w:rsidP="00DF4621" w:rsidRDefault="00DF4621" w14:paraId="69200CCE" wp14:textId="77777777">
            <w:pPr>
              <w:pStyle w:val="Ttulo3"/>
              <w:jc w:val="center"/>
              <w:rPr>
                <w:rFonts w:ascii="Verdana" w:hAnsi="Verdana" w:cs="Arial"/>
                <w:b w:val="0"/>
                <w:sz w:val="20"/>
              </w:rPr>
            </w:pPr>
            <w:r w:rsidRPr="004C160C">
              <w:rPr>
                <w:rFonts w:ascii="Verdana" w:hAnsi="Verdana" w:cs="Arial"/>
                <w:b w:val="0"/>
                <w:sz w:val="20"/>
              </w:rPr>
              <w:t>Assinatura</w:t>
            </w:r>
            <w:r>
              <w:rPr>
                <w:rFonts w:ascii="Verdana" w:hAnsi="Verdana" w:cs="Arial"/>
                <w:b w:val="0"/>
                <w:sz w:val="20"/>
              </w:rPr>
              <w:t xml:space="preserve"> </w:t>
            </w:r>
            <w:r w:rsidRPr="004C160C">
              <w:rPr>
                <w:rFonts w:ascii="Verdana" w:hAnsi="Verdana" w:cs="Arial"/>
                <w:b w:val="0"/>
                <w:sz w:val="20"/>
              </w:rPr>
              <w:t>/</w:t>
            </w:r>
            <w:r>
              <w:rPr>
                <w:rFonts w:ascii="Verdana" w:hAnsi="Verdana" w:cs="Arial"/>
                <w:b w:val="0"/>
                <w:sz w:val="20"/>
              </w:rPr>
              <w:t xml:space="preserve"> </w:t>
            </w:r>
            <w:r w:rsidRPr="004C160C">
              <w:rPr>
                <w:rFonts w:ascii="Verdana" w:hAnsi="Verdana" w:cs="Arial"/>
                <w:b w:val="0"/>
                <w:sz w:val="20"/>
              </w:rPr>
              <w:t xml:space="preserve">Carimbo </w:t>
            </w:r>
          </w:p>
          <w:p w:rsidRPr="004C160C" w:rsidR="00DF4621" w:rsidP="4C677272" w:rsidRDefault="00DF4621" w14:paraId="463F29E8" wp14:textId="77777777">
            <w:pPr>
              <w:pStyle w:val="Textodecomentri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4C160C" w:rsidR="00E85328" w:rsidP="00970074" w:rsidRDefault="00E85328" w14:paraId="3B7B4B86" wp14:textId="77777777">
      <w:pPr>
        <w:tabs>
          <w:tab w:val="left" w:pos="8931"/>
        </w:tabs>
        <w:rPr>
          <w:rFonts w:ascii="Verdana" w:hAnsi="Verdana" w:cs="Arial"/>
          <w:sz w:val="20"/>
        </w:rPr>
      </w:pPr>
    </w:p>
    <w:sectPr w:rsidRPr="004C160C" w:rsidR="00E85328" w:rsidSect="00DF4621">
      <w:headerReference w:type="default" r:id="rId11"/>
      <w:pgSz w:w="11907" w:h="16840" w:orient="portrait" w:code="9"/>
      <w:pgMar w:top="1134" w:right="567" w:bottom="1134" w:left="567" w:header="0" w:footer="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93459" w:rsidRDefault="00493459" w14:paraId="2BA226A1" wp14:textId="77777777">
      <w:r>
        <w:separator/>
      </w:r>
    </w:p>
  </w:endnote>
  <w:endnote w:type="continuationSeparator" w:id="0">
    <w:p xmlns:wp14="http://schemas.microsoft.com/office/word/2010/wordml" w:rsidR="00493459" w:rsidRDefault="00493459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utiger Ligh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93459" w:rsidRDefault="00493459" w14:paraId="3A0FF5F2" wp14:textId="77777777">
      <w:r>
        <w:separator/>
      </w:r>
    </w:p>
  </w:footnote>
  <w:footnote w:type="continuationSeparator" w:id="0">
    <w:p xmlns:wp14="http://schemas.microsoft.com/office/word/2010/wordml" w:rsidR="00493459" w:rsidRDefault="00493459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93B44" w:rsidRDefault="00193B44" w14:paraId="61829076" wp14:textId="77777777">
    <w:pPr>
      <w:pStyle w:val="Cabealho"/>
      <w:jc w:val="both"/>
      <w:rPr>
        <w:b/>
        <w:i/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313799"/>
    <w:multiLevelType w:val="singleLevel"/>
    <w:tmpl w:val="0372824C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hint="default" w:ascii="Wingdings" w:hAnsi="Wingdings"/>
      </w:rPr>
    </w:lvl>
  </w:abstractNum>
  <w:abstractNum w:abstractNumId="2" w15:restartNumberingAfterBreak="0">
    <w:nsid w:val="45BF75B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" w15:restartNumberingAfterBreak="0">
    <w:nsid w:val="47C9271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4" w15:restartNumberingAfterBreak="0">
    <w:nsid w:val="6E8C4F9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num w:numId="1" w16cid:durableId="139581607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</w:rPr>
      </w:lvl>
    </w:lvlOverride>
  </w:num>
  <w:num w:numId="2" w16cid:durableId="698094418">
    <w:abstractNumId w:val="1"/>
  </w:num>
  <w:num w:numId="3" w16cid:durableId="1941139122">
    <w:abstractNumId w:val="2"/>
  </w:num>
  <w:num w:numId="4" w16cid:durableId="1736395195">
    <w:abstractNumId w:val="4"/>
  </w:num>
  <w:num w:numId="5" w16cid:durableId="156286256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printFractionalCharacterWidth/>
  <w:embedSystemFont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40"/>
    <w:rsid w:val="0000606F"/>
    <w:rsid w:val="00013B21"/>
    <w:rsid w:val="000650F4"/>
    <w:rsid w:val="000A3233"/>
    <w:rsid w:val="000A4DBA"/>
    <w:rsid w:val="000B558E"/>
    <w:rsid w:val="00100A59"/>
    <w:rsid w:val="00115CA3"/>
    <w:rsid w:val="00190156"/>
    <w:rsid w:val="00193B44"/>
    <w:rsid w:val="001B5B65"/>
    <w:rsid w:val="001C2675"/>
    <w:rsid w:val="001D0DBB"/>
    <w:rsid w:val="001D7ACE"/>
    <w:rsid w:val="001E72CF"/>
    <w:rsid w:val="001F57BA"/>
    <w:rsid w:val="002450D0"/>
    <w:rsid w:val="00250F79"/>
    <w:rsid w:val="00283BF4"/>
    <w:rsid w:val="002B0C18"/>
    <w:rsid w:val="002C2B24"/>
    <w:rsid w:val="00302F6D"/>
    <w:rsid w:val="003162EF"/>
    <w:rsid w:val="00334349"/>
    <w:rsid w:val="003353DE"/>
    <w:rsid w:val="00341D66"/>
    <w:rsid w:val="00342878"/>
    <w:rsid w:val="00344991"/>
    <w:rsid w:val="00351594"/>
    <w:rsid w:val="00353F3C"/>
    <w:rsid w:val="00360835"/>
    <w:rsid w:val="003953CC"/>
    <w:rsid w:val="00396344"/>
    <w:rsid w:val="003A4C1E"/>
    <w:rsid w:val="003C7065"/>
    <w:rsid w:val="003F70CE"/>
    <w:rsid w:val="00410CE8"/>
    <w:rsid w:val="004219B9"/>
    <w:rsid w:val="00422C8C"/>
    <w:rsid w:val="00433A1E"/>
    <w:rsid w:val="00437384"/>
    <w:rsid w:val="004436ED"/>
    <w:rsid w:val="0046455D"/>
    <w:rsid w:val="004706C4"/>
    <w:rsid w:val="00486616"/>
    <w:rsid w:val="00490BF1"/>
    <w:rsid w:val="00493459"/>
    <w:rsid w:val="004A3FC8"/>
    <w:rsid w:val="004B2B4E"/>
    <w:rsid w:val="004C160C"/>
    <w:rsid w:val="004C2514"/>
    <w:rsid w:val="004D4C57"/>
    <w:rsid w:val="004E020B"/>
    <w:rsid w:val="005164BD"/>
    <w:rsid w:val="00523815"/>
    <w:rsid w:val="00533CBA"/>
    <w:rsid w:val="00556962"/>
    <w:rsid w:val="005F217F"/>
    <w:rsid w:val="005F7743"/>
    <w:rsid w:val="006101FD"/>
    <w:rsid w:val="00615EBC"/>
    <w:rsid w:val="006421ED"/>
    <w:rsid w:val="00655241"/>
    <w:rsid w:val="006671C4"/>
    <w:rsid w:val="00675499"/>
    <w:rsid w:val="00676B5D"/>
    <w:rsid w:val="006817D2"/>
    <w:rsid w:val="006B3BF6"/>
    <w:rsid w:val="00701303"/>
    <w:rsid w:val="00703C9B"/>
    <w:rsid w:val="00734E26"/>
    <w:rsid w:val="007377F9"/>
    <w:rsid w:val="00744C18"/>
    <w:rsid w:val="00766812"/>
    <w:rsid w:val="00780B0F"/>
    <w:rsid w:val="00791479"/>
    <w:rsid w:val="00792B32"/>
    <w:rsid w:val="00793367"/>
    <w:rsid w:val="00797AC7"/>
    <w:rsid w:val="007C027C"/>
    <w:rsid w:val="007E35D1"/>
    <w:rsid w:val="007F742A"/>
    <w:rsid w:val="007F7761"/>
    <w:rsid w:val="008027ED"/>
    <w:rsid w:val="008178B4"/>
    <w:rsid w:val="008470B4"/>
    <w:rsid w:val="0086318B"/>
    <w:rsid w:val="0088076C"/>
    <w:rsid w:val="00880ADD"/>
    <w:rsid w:val="008860E1"/>
    <w:rsid w:val="008A2A52"/>
    <w:rsid w:val="008C252B"/>
    <w:rsid w:val="008C3BEF"/>
    <w:rsid w:val="008D1449"/>
    <w:rsid w:val="008E6D20"/>
    <w:rsid w:val="008F4B03"/>
    <w:rsid w:val="00907E09"/>
    <w:rsid w:val="009473D1"/>
    <w:rsid w:val="00957FC5"/>
    <w:rsid w:val="00960706"/>
    <w:rsid w:val="00961850"/>
    <w:rsid w:val="00970074"/>
    <w:rsid w:val="0097766D"/>
    <w:rsid w:val="009868F2"/>
    <w:rsid w:val="009B31B3"/>
    <w:rsid w:val="009D1E1F"/>
    <w:rsid w:val="009F4C32"/>
    <w:rsid w:val="00A10D82"/>
    <w:rsid w:val="00A120F8"/>
    <w:rsid w:val="00A3196D"/>
    <w:rsid w:val="00A3377A"/>
    <w:rsid w:val="00A50F16"/>
    <w:rsid w:val="00A5273B"/>
    <w:rsid w:val="00A7252D"/>
    <w:rsid w:val="00A839AF"/>
    <w:rsid w:val="00AA089E"/>
    <w:rsid w:val="00AA36F1"/>
    <w:rsid w:val="00AA6EC5"/>
    <w:rsid w:val="00AD7260"/>
    <w:rsid w:val="00AF4CE4"/>
    <w:rsid w:val="00AF50DD"/>
    <w:rsid w:val="00B55987"/>
    <w:rsid w:val="00B91105"/>
    <w:rsid w:val="00BC23E4"/>
    <w:rsid w:val="00BC7490"/>
    <w:rsid w:val="00C10B63"/>
    <w:rsid w:val="00C221F5"/>
    <w:rsid w:val="00C40AD3"/>
    <w:rsid w:val="00C71309"/>
    <w:rsid w:val="00CA4D7A"/>
    <w:rsid w:val="00CC3A8B"/>
    <w:rsid w:val="00CD6239"/>
    <w:rsid w:val="00CE5F59"/>
    <w:rsid w:val="00CE70D0"/>
    <w:rsid w:val="00CF0D2E"/>
    <w:rsid w:val="00CF1A76"/>
    <w:rsid w:val="00D00F6D"/>
    <w:rsid w:val="00D4042C"/>
    <w:rsid w:val="00D57931"/>
    <w:rsid w:val="00D744C2"/>
    <w:rsid w:val="00D8501B"/>
    <w:rsid w:val="00DC5C88"/>
    <w:rsid w:val="00DF4621"/>
    <w:rsid w:val="00E04DB1"/>
    <w:rsid w:val="00E05A28"/>
    <w:rsid w:val="00E17E5B"/>
    <w:rsid w:val="00E30124"/>
    <w:rsid w:val="00E37968"/>
    <w:rsid w:val="00E405E7"/>
    <w:rsid w:val="00E411F9"/>
    <w:rsid w:val="00E442AC"/>
    <w:rsid w:val="00E85328"/>
    <w:rsid w:val="00E93BC8"/>
    <w:rsid w:val="00EA1CE2"/>
    <w:rsid w:val="00EB0B58"/>
    <w:rsid w:val="00EB3F20"/>
    <w:rsid w:val="00EB562D"/>
    <w:rsid w:val="00ED5963"/>
    <w:rsid w:val="00EE2378"/>
    <w:rsid w:val="00F00C7D"/>
    <w:rsid w:val="00F06240"/>
    <w:rsid w:val="00F36C09"/>
    <w:rsid w:val="00F46963"/>
    <w:rsid w:val="00F50C8B"/>
    <w:rsid w:val="00F50DEB"/>
    <w:rsid w:val="00F549B7"/>
    <w:rsid w:val="00F615F4"/>
    <w:rsid w:val="00F76C89"/>
    <w:rsid w:val="00F90D30"/>
    <w:rsid w:val="00F91F6A"/>
    <w:rsid w:val="00F9676E"/>
    <w:rsid w:val="00FA1513"/>
    <w:rsid w:val="00FA2290"/>
    <w:rsid w:val="00FA28D2"/>
    <w:rsid w:val="00FB4520"/>
    <w:rsid w:val="00FB4F5F"/>
    <w:rsid w:val="00FF30CB"/>
    <w:rsid w:val="0EEBE186"/>
    <w:rsid w:val="0EFFB40F"/>
    <w:rsid w:val="0F7F48CC"/>
    <w:rsid w:val="1A10C4CE"/>
    <w:rsid w:val="1B9EAC78"/>
    <w:rsid w:val="2AC9E9FA"/>
    <w:rsid w:val="2E66BBB1"/>
    <w:rsid w:val="30F70ABD"/>
    <w:rsid w:val="3886EBCC"/>
    <w:rsid w:val="3B9C3FEB"/>
    <w:rsid w:val="3FEEC9A1"/>
    <w:rsid w:val="4C677272"/>
    <w:rsid w:val="723DB45E"/>
    <w:rsid w:val="78C39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AE4525"/>
  <w15:chartTrackingRefBased/>
  <w15:docId w15:val="{F14BD5E4-FFC3-42F4-ACAB-AA5BDB8BF7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Book Antiqua" w:hAnsi="Book Antiqua"/>
      <w:sz w:val="22"/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before="200"/>
      <w:ind w:right="85" w:firstLine="227"/>
      <w:jc w:val="center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spacing w:before="80" w:after="80"/>
      <w:outlineLvl w:val="2"/>
    </w:pPr>
    <w:rPr>
      <w:rFonts w:ascii="Frutiger Light" w:hAnsi="Frutiger Light"/>
      <w:b/>
    </w:rPr>
  </w:style>
  <w:style w:type="paragraph" w:styleId="Ttulo4">
    <w:name w:val="heading 4"/>
    <w:basedOn w:val="Normal"/>
    <w:next w:val="Normal"/>
    <w:qFormat/>
    <w:pPr>
      <w:keepNext/>
      <w:ind w:firstLine="175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Frutiger Light" w:hAnsi="Frutiger Light"/>
      <w:b/>
      <w:sz w:val="24"/>
    </w:rPr>
  </w:style>
  <w:style w:type="paragraph" w:styleId="Ttulo6">
    <w:name w:val="heading 6"/>
    <w:basedOn w:val="Normal"/>
    <w:next w:val="Normal"/>
    <w:qFormat/>
    <w:pPr>
      <w:keepNext/>
      <w:keepLines/>
      <w:suppressAutoHyphens/>
      <w:spacing w:before="20" w:line="360" w:lineRule="auto"/>
      <w:jc w:val="both"/>
      <w:outlineLvl w:val="5"/>
    </w:pPr>
    <w:rPr>
      <w:rFonts w:ascii="Frutiger Light" w:hAnsi="Frutiger Light"/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8931"/>
      </w:tabs>
      <w:ind w:firstLine="284"/>
      <w:outlineLvl w:val="6"/>
    </w:pPr>
    <w:rPr>
      <w:rFonts w:ascii="Frutiger Light" w:hAnsi="Frutiger Light"/>
      <w:sz w:val="3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Frutiger Light" w:hAnsi="Frutiger Light"/>
      <w:b/>
      <w:sz w:val="16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pPr>
      <w:ind w:left="1026" w:hanging="1026"/>
      <w:jc w:val="both"/>
    </w:pPr>
    <w:rPr>
      <w:b/>
      <w:sz w:val="20"/>
    </w:rPr>
  </w:style>
  <w:style w:type="paragraph" w:styleId="Corpodetexto">
    <w:name w:val="Body Text"/>
    <w:basedOn w:val="Normal"/>
    <w:pPr>
      <w:spacing w:line="288" w:lineRule="auto"/>
      <w:jc w:val="both"/>
    </w:pPr>
    <w:rPr>
      <w:rFonts w:ascii="Arial" w:hAnsi="Arial"/>
      <w:sz w:val="20"/>
    </w:rPr>
  </w:style>
  <w:style w:type="paragraph" w:styleId="Corpodetexto2">
    <w:name w:val="Body Text 2"/>
    <w:basedOn w:val="Normal"/>
    <w:pPr>
      <w:keepLines/>
      <w:suppressAutoHyphens/>
      <w:spacing w:before="20"/>
      <w:ind w:right="227"/>
      <w:jc w:val="both"/>
    </w:pPr>
    <w:rPr>
      <w:rFonts w:ascii="Frutiger Bold" w:hAnsi="Frutiger Bold"/>
      <w:sz w:val="18"/>
    </w:rPr>
  </w:style>
  <w:style w:type="paragraph" w:styleId="Textoembloco">
    <w:name w:val="Block Text"/>
    <w:basedOn w:val="Normal"/>
    <w:pPr>
      <w:ind w:left="317" w:right="175" w:firstLine="851"/>
      <w:jc w:val="both"/>
    </w:pPr>
    <w:rPr>
      <w:rFonts w:ascii="Frutiger Light" w:hAnsi="Frutiger Light"/>
    </w:rPr>
  </w:style>
  <w:style w:type="paragraph" w:styleId="Corpodetexto3">
    <w:name w:val="Body Text 3"/>
    <w:basedOn w:val="Normal"/>
    <w:pPr>
      <w:keepLines/>
      <w:suppressAutoHyphens/>
      <w:spacing w:before="20" w:line="312" w:lineRule="auto"/>
      <w:ind w:right="227"/>
      <w:jc w:val="both"/>
    </w:pPr>
    <w:rPr>
      <w:rFonts w:ascii="Frutiger Light" w:hAnsi="Frutiger Light"/>
      <w:b/>
      <w:sz w:val="16"/>
    </w:rPr>
  </w:style>
  <w:style w:type="character" w:styleId="Hyperlink">
    <w:name w:val="Hyperlink"/>
    <w:rsid w:val="00F06240"/>
    <w:rPr>
      <w:color w:val="0000FF"/>
      <w:u w:val="single"/>
    </w:rPr>
  </w:style>
  <w:style w:type="table" w:styleId="Tabelacomgrade">
    <w:name w:val="Table Grid"/>
    <w:basedOn w:val="Tabelanormal"/>
    <w:rsid w:val="00341D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16tabelatextocentralizado" w:customStyle="1">
    <w:name w:val="i16_tabela_texto_centralizado"/>
    <w:basedOn w:val="Normal"/>
    <w:rsid w:val="00CD623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PD-Antigo\Backup_240203\Meus%20documentos\Formularios\~Termo%20de%20Entrega%20e%20Responsabilidade%20-%20Telefonia%20Mo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D613939A7AD42A336CF5A8AC9DDC5" ma:contentTypeVersion="18" ma:contentTypeDescription="Criar um novo documento." ma:contentTypeScope="" ma:versionID="f15ea5229a9ffdfcb82d12395a7edeba">
  <xsd:schema xmlns:xsd="http://www.w3.org/2001/XMLSchema" xmlns:xs="http://www.w3.org/2001/XMLSchema" xmlns:p="http://schemas.microsoft.com/office/2006/metadata/properties" xmlns:ns2="07895bf4-e9ae-4ebb-854d-5e00a15cd76c" xmlns:ns3="ce80d955-199a-4b0d-b1c5-90d183b67094" targetNamespace="http://schemas.microsoft.com/office/2006/metadata/properties" ma:root="true" ma:fieldsID="b87f96544a8912e6baeb967f9371c766" ns2:_="" ns3:_="">
    <xsd:import namespace="07895bf4-e9ae-4ebb-854d-5e00a15cd76c"/>
    <xsd:import namespace="ce80d955-199a-4b0d-b1c5-90d183b67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95bf4-e9ae-4ebb-854d-5e00a15cd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m" ma:readOnly="false" ma:fieldId="{5cf76f15-5ced-4ddc-b409-7134ff3c332f}" ma:taxonomyMulti="true" ma:sspId="e7f63283-4067-428c-9553-67c80ca0f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0d955-199a-4b0d-b1c5-90d183b67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1fcf80b-d1fd-4ded-ac33-208d2f3b23ab}" ma:internalName="TaxCatchAll" ma:showField="CatchAllData" ma:web="ce80d955-199a-4b0d-b1c5-90d183b670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313B8-10E7-4535-9EA8-487C83DA67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65012F-690F-40E1-B6B0-B2E413B4A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95bf4-e9ae-4ebb-854d-5e00a15cd76c"/>
    <ds:schemaRef ds:uri="ce80d955-199a-4b0d-b1c5-90d183b67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1FB60-9CF3-4D4B-828F-336DA61F30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~Termo de Entrega e Responsabilidade - Telefonia Movel.dot</ap:Template>
  <ap:Application>Microsoft Word for the web</ap:Application>
  <ap:DocSecurity>0</ap:DocSecurity>
  <ap:ScaleCrop>false</ap:ScaleCrop>
  <ap:Company>Prefeitura Municipal de Vitória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Seger</dc:creator>
  <keywords/>
  <dc:description/>
  <lastModifiedBy>Paulo Dutra</lastModifiedBy>
  <revision>8</revision>
  <lastPrinted>2024-05-07T17:56:00.0000000Z</lastPrinted>
  <dcterms:created xsi:type="dcterms:W3CDTF">2024-07-15T23:01:00.0000000Z</dcterms:created>
  <dcterms:modified xsi:type="dcterms:W3CDTF">2024-07-15T23:06:31.6363001Z</dcterms:modified>
</coreProperties>
</file>